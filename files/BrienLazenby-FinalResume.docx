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6F7B13C" w14:textId="77777777" w:rsidTr="001B2ABD">
        <w:trPr>
          <w:trHeight w:val="4410"/>
        </w:trPr>
        <w:tc>
          <w:tcPr>
            <w:tcW w:w="3600" w:type="dxa"/>
            <w:vAlign w:val="bottom"/>
          </w:tcPr>
          <w:p w14:paraId="6B7C35DC" w14:textId="3B434064" w:rsidR="001B2ABD" w:rsidRDefault="00A85509" w:rsidP="001B2ABD">
            <w:pPr>
              <w:tabs>
                <w:tab w:val="left" w:pos="990"/>
              </w:tabs>
              <w:jc w:val="center"/>
            </w:pPr>
            <w:r>
              <w:rPr>
                <w:noProof/>
              </w:rPr>
              <w:drawing>
                <wp:inline distT="0" distB="0" distL="0" distR="0" wp14:anchorId="1E0A0C81" wp14:editId="75FFB8FD">
                  <wp:extent cx="1828800" cy="1828800"/>
                  <wp:effectExtent l="0" t="0" r="0" b="0"/>
                  <wp:docPr id="2" name="Picture 2"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720" w:type="dxa"/>
          </w:tcPr>
          <w:p w14:paraId="172B26B2" w14:textId="77777777" w:rsidR="001B2ABD" w:rsidRDefault="001B2ABD" w:rsidP="000C45FF">
            <w:pPr>
              <w:tabs>
                <w:tab w:val="left" w:pos="990"/>
              </w:tabs>
            </w:pPr>
          </w:p>
        </w:tc>
        <w:tc>
          <w:tcPr>
            <w:tcW w:w="6470" w:type="dxa"/>
            <w:vAlign w:val="bottom"/>
          </w:tcPr>
          <w:p w14:paraId="6D78322F" w14:textId="39F87042" w:rsidR="001B2ABD" w:rsidRDefault="00A85509" w:rsidP="001B2ABD">
            <w:pPr>
              <w:pStyle w:val="Title"/>
            </w:pPr>
            <w:r>
              <w:t>brien lazenby</w:t>
            </w:r>
            <w:r w:rsidR="00C90D54">
              <w:t xml:space="preserve"> </w:t>
            </w:r>
            <w:r w:rsidR="00C90D54">
              <w:rPr>
                <w:noProof/>
              </w:rPr>
              <w:drawing>
                <wp:inline distT="0" distB="0" distL="0" distR="0" wp14:anchorId="0AF768F3" wp14:editId="652413DD">
                  <wp:extent cx="462196" cy="466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2196" cy="466344"/>
                          </a:xfrm>
                          <a:prstGeom prst="rect">
                            <a:avLst/>
                          </a:prstGeom>
                        </pic:spPr>
                      </pic:pic>
                    </a:graphicData>
                  </a:graphic>
                </wp:inline>
              </w:drawing>
            </w:r>
          </w:p>
          <w:p w14:paraId="372A25C4" w14:textId="37B2461C" w:rsidR="001B2ABD" w:rsidRDefault="00A85509" w:rsidP="001B2ABD">
            <w:pPr>
              <w:pStyle w:val="Subtitle"/>
            </w:pPr>
            <w:r>
              <w:rPr>
                <w:spacing w:val="0"/>
                <w:w w:val="100"/>
              </w:rPr>
              <w:t>Computer Science Specialist</w:t>
            </w:r>
          </w:p>
        </w:tc>
      </w:tr>
      <w:tr w:rsidR="001B2ABD" w14:paraId="74E796B8" w14:textId="77777777" w:rsidTr="001B2ABD">
        <w:tc>
          <w:tcPr>
            <w:tcW w:w="3600" w:type="dxa"/>
          </w:tcPr>
          <w:sdt>
            <w:sdtPr>
              <w:id w:val="-1954003311"/>
              <w:placeholder>
                <w:docPart w:val="EA540D7623334C63B32E88D75ED315EB"/>
              </w:placeholder>
              <w:temporary/>
              <w:showingPlcHdr/>
              <w15:appearance w15:val="hidden"/>
            </w:sdtPr>
            <w:sdtEndPr/>
            <w:sdtContent>
              <w:p w14:paraId="37AAA226" w14:textId="77777777" w:rsidR="00036450" w:rsidRPr="00CB0055" w:rsidRDefault="00CB0055" w:rsidP="00CB0055">
                <w:pPr>
                  <w:pStyle w:val="Heading3"/>
                </w:pPr>
                <w:r w:rsidRPr="00CB0055">
                  <w:t>Contact</w:t>
                </w:r>
              </w:p>
            </w:sdtContent>
          </w:sdt>
          <w:sdt>
            <w:sdtPr>
              <w:id w:val="1111563247"/>
              <w:placeholder>
                <w:docPart w:val="47AC68336125408FB8B64897EA8E6AA4"/>
              </w:placeholder>
              <w:temporary/>
              <w:showingPlcHdr/>
              <w15:appearance w15:val="hidden"/>
            </w:sdtPr>
            <w:sdtEndPr/>
            <w:sdtContent>
              <w:p w14:paraId="281B5DEE" w14:textId="77777777" w:rsidR="004D3011" w:rsidRDefault="004D3011" w:rsidP="004D3011">
                <w:r w:rsidRPr="004D3011">
                  <w:t>PHONE:</w:t>
                </w:r>
              </w:p>
            </w:sdtContent>
          </w:sdt>
          <w:p w14:paraId="3CEF29EF" w14:textId="69DA4FA1" w:rsidR="004D3011" w:rsidRDefault="00A85509" w:rsidP="004D3011">
            <w:r>
              <w:t>904-323-5001</w:t>
            </w:r>
          </w:p>
          <w:p w14:paraId="3E2891B0" w14:textId="77777777" w:rsidR="004D3011" w:rsidRPr="004D3011" w:rsidRDefault="004D3011" w:rsidP="004D3011"/>
          <w:p w14:paraId="39010666" w14:textId="72C8B1B3" w:rsidR="004D3011" w:rsidRDefault="00A85509" w:rsidP="004D3011">
            <w:r>
              <w:t>WEBSITE: https://www.linkedin.com/in/brien</w:t>
            </w:r>
            <w:r>
              <w:t>lazenby-654287361/</w:t>
            </w:r>
          </w:p>
          <w:p w14:paraId="775F4F64" w14:textId="77777777" w:rsidR="004D3011" w:rsidRDefault="004D3011" w:rsidP="004D3011"/>
          <w:sdt>
            <w:sdtPr>
              <w:id w:val="-240260293"/>
              <w:placeholder>
                <w:docPart w:val="4E65EA259A0D49D1B760B9978FFF3919"/>
              </w:placeholder>
              <w:temporary/>
              <w:showingPlcHdr/>
              <w15:appearance w15:val="hidden"/>
            </w:sdtPr>
            <w:sdtEndPr/>
            <w:sdtContent>
              <w:p w14:paraId="1E75B574" w14:textId="77777777" w:rsidR="004D3011" w:rsidRDefault="004D3011" w:rsidP="004D3011">
                <w:r w:rsidRPr="004D3011">
                  <w:t>EMAIL:</w:t>
                </w:r>
              </w:p>
            </w:sdtContent>
          </w:sdt>
          <w:p w14:paraId="24BEDC03" w14:textId="33F04501" w:rsidR="00036450" w:rsidRPr="00E4381A" w:rsidRDefault="00A85509" w:rsidP="004D3011">
            <w:pPr>
              <w:rPr>
                <w:rStyle w:val="Hyperlink"/>
              </w:rPr>
            </w:pPr>
            <w:r>
              <w:t>S2178108@students.fscj.edu</w:t>
            </w:r>
          </w:p>
          <w:sdt>
            <w:sdtPr>
              <w:rPr>
                <w:rFonts w:asciiTheme="majorHAnsi" w:eastAsiaTheme="majorEastAsia" w:hAnsiTheme="majorHAnsi" w:cstheme="majorBidi"/>
                <w:b/>
                <w:caps/>
                <w:color w:val="548AB7" w:themeColor="accent1" w:themeShade="BF"/>
                <w:sz w:val="28"/>
                <w:szCs w:val="24"/>
              </w:rPr>
              <w:id w:val="-1711873194"/>
              <w:placeholder>
                <w:docPart w:val="93D234B401EB4E1EA01A4A181AF4A24D"/>
              </w:placeholder>
              <w:temporary/>
              <w:showingPlcHdr/>
              <w15:appearance w15:val="hidden"/>
            </w:sdtPr>
            <w:sdtContent>
              <w:p w14:paraId="34EAAC44" w14:textId="77777777" w:rsidR="00A85509" w:rsidRPr="00A85509" w:rsidRDefault="00A85509" w:rsidP="00A85509">
                <w:pPr>
                  <w:keepNext/>
                  <w:keepLines/>
                  <w:spacing w:before="240" w:after="120"/>
                  <w:outlineLvl w:val="2"/>
                  <w:rPr>
                    <w:rFonts w:asciiTheme="majorHAnsi" w:eastAsiaTheme="majorEastAsia" w:hAnsiTheme="majorHAnsi" w:cstheme="majorBidi"/>
                    <w:b/>
                    <w:caps/>
                    <w:color w:val="548AB7" w:themeColor="accent1" w:themeShade="BF"/>
                    <w:sz w:val="28"/>
                    <w:szCs w:val="24"/>
                  </w:rPr>
                </w:pPr>
                <w:r w:rsidRPr="00A85509">
                  <w:rPr>
                    <w:rFonts w:asciiTheme="majorHAnsi" w:eastAsiaTheme="majorEastAsia" w:hAnsiTheme="majorHAnsi" w:cstheme="majorBidi"/>
                    <w:b/>
                    <w:caps/>
                    <w:color w:val="548AB7" w:themeColor="accent1" w:themeShade="BF"/>
                    <w:sz w:val="28"/>
                    <w:szCs w:val="24"/>
                  </w:rPr>
                  <w:t>Profile</w:t>
                </w:r>
              </w:p>
            </w:sdtContent>
          </w:sdt>
          <w:p w14:paraId="29DF8126" w14:textId="77777777" w:rsidR="00A85509" w:rsidRPr="00A85509" w:rsidRDefault="00A85509" w:rsidP="00A85509">
            <w:r w:rsidRPr="00A85509">
              <w:t>Dynamic and motivated professional transitioning from a successful career courier services to the field of Computer Information Technology. Leveraging a solid foundation in psychology, combined with a passion for technology and problem-solving, to develop innovative solutions and support IT systems effectively. Proficient in managing tasks with precision, maintaining strong communication skills, and adapting quickly to new challenges. Committed to continuous learning and professional development in the IT field.</w:t>
            </w:r>
          </w:p>
          <w:p w14:paraId="7E6A5D7A" w14:textId="77777777" w:rsidR="00A85509" w:rsidRPr="00A85509" w:rsidRDefault="00A85509" w:rsidP="00A85509"/>
          <w:p w14:paraId="61CB7E8A" w14:textId="1DCF4DDC" w:rsidR="004D3011" w:rsidRPr="004D3011" w:rsidRDefault="004D3011" w:rsidP="004D3011"/>
        </w:tc>
        <w:tc>
          <w:tcPr>
            <w:tcW w:w="720" w:type="dxa"/>
          </w:tcPr>
          <w:p w14:paraId="56C268CC" w14:textId="77777777" w:rsidR="001B2ABD" w:rsidRDefault="001B2ABD" w:rsidP="000C45FF">
            <w:pPr>
              <w:tabs>
                <w:tab w:val="left" w:pos="990"/>
              </w:tabs>
            </w:pPr>
          </w:p>
        </w:tc>
        <w:tc>
          <w:tcPr>
            <w:tcW w:w="6470" w:type="dxa"/>
          </w:tcPr>
          <w:sdt>
            <w:sdtPr>
              <w:id w:val="1049110328"/>
              <w:placeholder>
                <w:docPart w:val="CAA25C2FBF3246E79FD1CBC504762EE9"/>
              </w:placeholder>
              <w:temporary/>
              <w:showingPlcHdr/>
              <w15:appearance w15:val="hidden"/>
            </w:sdtPr>
            <w:sdtEndPr/>
            <w:sdtContent>
              <w:p w14:paraId="7B3B2CD4" w14:textId="77777777" w:rsidR="001B2ABD" w:rsidRDefault="00E25A26" w:rsidP="00036450">
                <w:pPr>
                  <w:pStyle w:val="Heading2"/>
                </w:pPr>
                <w:r w:rsidRPr="00036450">
                  <w:t>EDUCATION</w:t>
                </w:r>
              </w:p>
            </w:sdtContent>
          </w:sdt>
          <w:p w14:paraId="49E0324C" w14:textId="77777777" w:rsidR="00A85509" w:rsidRPr="00A85509" w:rsidRDefault="00A85509" w:rsidP="00036450">
            <w:pPr>
              <w:rPr>
                <w:b/>
              </w:rPr>
            </w:pPr>
            <w:r w:rsidRPr="00A85509">
              <w:rPr>
                <w:b/>
              </w:rPr>
              <w:t>Florida State College at Jacksonville</w:t>
            </w:r>
          </w:p>
          <w:p w14:paraId="489F8A8A" w14:textId="1B6697F4" w:rsidR="00A85509" w:rsidRDefault="00A85509" w:rsidP="00036450">
            <w:r>
              <w:t xml:space="preserve">01/2023 - Current </w:t>
            </w:r>
          </w:p>
          <w:p w14:paraId="7AE533F3" w14:textId="0ADC8323" w:rsidR="004D3011" w:rsidRDefault="00A85509" w:rsidP="00036450">
            <w:r>
              <w:t>Cumulated a 4.0 in Computer Information Technology classes that work with C++, HTML, and SQL</w:t>
            </w:r>
          </w:p>
          <w:p w14:paraId="4606FAEC" w14:textId="77777777" w:rsidR="00036450" w:rsidRDefault="00036450" w:rsidP="00036450"/>
          <w:p w14:paraId="5CADC00C" w14:textId="77777777" w:rsidR="00A85509" w:rsidRPr="00A85509" w:rsidRDefault="00A85509" w:rsidP="00036450">
            <w:pPr>
              <w:rPr>
                <w:b/>
              </w:rPr>
            </w:pPr>
            <w:r w:rsidRPr="00A85509">
              <w:rPr>
                <w:b/>
              </w:rPr>
              <w:t xml:space="preserve">University of North Florida </w:t>
            </w:r>
          </w:p>
          <w:p w14:paraId="6B893268" w14:textId="77777777" w:rsidR="00A85509" w:rsidRDefault="00A85509" w:rsidP="00036450">
            <w:r>
              <w:t xml:space="preserve">01-2021 – 06/2023 </w:t>
            </w:r>
          </w:p>
          <w:p w14:paraId="7B2EEE70" w14:textId="095FB1D3" w:rsidR="00036450" w:rsidRDefault="00A85509" w:rsidP="00036450">
            <w:r>
              <w:t>Graduated with a BA in Psychology with a minor in Sociology with a GPA of 3.53</w:t>
            </w:r>
          </w:p>
          <w:p w14:paraId="527E41D0" w14:textId="1AD86EB0" w:rsidR="00036450" w:rsidRDefault="00A85509" w:rsidP="00036450">
            <w:pPr>
              <w:pStyle w:val="Heading2"/>
            </w:pPr>
            <w:r>
              <w:t>experience</w:t>
            </w:r>
          </w:p>
          <w:p w14:paraId="19E86462" w14:textId="77777777" w:rsidR="00A85509" w:rsidRDefault="00A85509" w:rsidP="00CD24C6">
            <w:pPr>
              <w:pStyle w:val="Heading4"/>
            </w:pPr>
            <w:r>
              <w:t>Federal Express Courier</w:t>
            </w:r>
          </w:p>
          <w:p w14:paraId="35CD7718" w14:textId="77777777" w:rsidR="00CD24C6" w:rsidRDefault="00CD24C6" w:rsidP="00036450">
            <w:r>
              <w:t xml:space="preserve">01-2021– Current </w:t>
            </w:r>
          </w:p>
          <w:p w14:paraId="76DFA1BD" w14:textId="3952BA9A" w:rsidR="00036450" w:rsidRDefault="00CD24C6" w:rsidP="00036450">
            <w:r>
              <w:t>I started with a Midday route (496) and moved up to a 4/10 route (469) advancing year per year in routes due to success and acquired more difficult and challenging routes</w:t>
            </w:r>
            <w:r w:rsidR="00036450" w:rsidRPr="00036450">
              <w:t xml:space="preserve"> </w:t>
            </w:r>
          </w:p>
          <w:p w14:paraId="7C4CD2B5" w14:textId="77777777" w:rsidR="004D3011" w:rsidRDefault="004D3011" w:rsidP="00036450"/>
          <w:p w14:paraId="1AD6536A" w14:textId="77777777" w:rsidR="00CD24C6" w:rsidRDefault="00CD24C6" w:rsidP="00036450">
            <w:r>
              <w:t xml:space="preserve">CGS 2821 </w:t>
            </w:r>
          </w:p>
          <w:p w14:paraId="790DF7BE" w14:textId="77777777" w:rsidR="00CD24C6" w:rsidRDefault="00CD24C6" w:rsidP="00CD24C6">
            <w:pPr>
              <w:pStyle w:val="Heading4"/>
            </w:pPr>
            <w:r>
              <w:t xml:space="preserve">• Creating and structuring web pages using HTML5, CSS, and JavaScript </w:t>
            </w:r>
          </w:p>
          <w:p w14:paraId="42100D9D" w14:textId="77777777" w:rsidR="00CD24C6" w:rsidRDefault="00CD24C6" w:rsidP="00CD24C6">
            <w:pPr>
              <w:pStyle w:val="Heading4"/>
            </w:pPr>
            <w:r>
              <w:t xml:space="preserve">• Developing responsive designs for optimal user experience across devices. </w:t>
            </w:r>
          </w:p>
          <w:p w14:paraId="4B1FFDCB" w14:textId="77777777" w:rsidR="00CD24C6" w:rsidRDefault="00CD24C6" w:rsidP="00CD24C6">
            <w:pPr>
              <w:pStyle w:val="Heading4"/>
            </w:pPr>
            <w:r>
              <w:t xml:space="preserve">• Troubleshooting and resolving coding errors to ensure functionality and compatibility across major browsers. </w:t>
            </w:r>
          </w:p>
          <w:p w14:paraId="440E3602" w14:textId="77777777" w:rsidR="00CD24C6" w:rsidRDefault="00CD24C6" w:rsidP="00036450"/>
          <w:p w14:paraId="18F2C798" w14:textId="77777777" w:rsidR="00CD24C6" w:rsidRDefault="00CD24C6" w:rsidP="00036450">
            <w:r>
              <w:t xml:space="preserve">COP 2842 </w:t>
            </w:r>
          </w:p>
          <w:p w14:paraId="07BB8ED3" w14:textId="77777777" w:rsidR="00CD24C6" w:rsidRDefault="00CD24C6" w:rsidP="00CD24C6">
            <w:pPr>
              <w:pStyle w:val="Heading4"/>
            </w:pPr>
            <w:r>
              <w:t xml:space="preserve">• Creating and maintaining dynamic web applications using tools such as PHP, MySQL, and JavaScript. </w:t>
            </w:r>
          </w:p>
          <w:p w14:paraId="07E668E4" w14:textId="77777777" w:rsidR="00CD24C6" w:rsidRDefault="00CD24C6" w:rsidP="00CD24C6">
            <w:pPr>
              <w:pStyle w:val="Heading4"/>
            </w:pPr>
            <w:r>
              <w:t xml:space="preserve">• Skilled in integrating databases to support web functionalities, ensuring seamless data retrieval and user experience. </w:t>
            </w:r>
          </w:p>
          <w:p w14:paraId="547F7FCF" w14:textId="4162D732" w:rsidR="004D3011" w:rsidRDefault="00CD24C6" w:rsidP="00CD24C6">
            <w:pPr>
              <w:pStyle w:val="Heading4"/>
            </w:pPr>
            <w:r>
              <w:t>• Experienced in testing, debugging, and optimizing code across different platforms and browsers.</w:t>
            </w:r>
          </w:p>
          <w:p w14:paraId="35861BDC" w14:textId="29BB6638" w:rsidR="00036450" w:rsidRPr="004D3011" w:rsidRDefault="00036450" w:rsidP="004D3011">
            <w:pPr>
              <w:rPr>
                <w:color w:val="FFFFFF" w:themeColor="background1"/>
              </w:rPr>
            </w:pPr>
          </w:p>
        </w:tc>
      </w:tr>
    </w:tbl>
    <w:p w14:paraId="738DFBD7" w14:textId="77777777" w:rsidR="0043117B" w:rsidRDefault="00171158"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9D04" w14:textId="77777777" w:rsidR="00171158" w:rsidRDefault="00171158" w:rsidP="000C45FF">
      <w:r>
        <w:separator/>
      </w:r>
    </w:p>
  </w:endnote>
  <w:endnote w:type="continuationSeparator" w:id="0">
    <w:p w14:paraId="1432CE31" w14:textId="77777777" w:rsidR="00171158" w:rsidRDefault="0017115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DA37" w14:textId="77777777" w:rsidR="00171158" w:rsidRDefault="00171158" w:rsidP="000C45FF">
      <w:r>
        <w:separator/>
      </w:r>
    </w:p>
  </w:footnote>
  <w:footnote w:type="continuationSeparator" w:id="0">
    <w:p w14:paraId="32C021C9" w14:textId="77777777" w:rsidR="00171158" w:rsidRDefault="0017115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2B00" w14:textId="77777777" w:rsidR="000C45FF" w:rsidRDefault="000C45FF">
    <w:pPr>
      <w:pStyle w:val="Header"/>
    </w:pPr>
    <w:r>
      <w:rPr>
        <w:noProof/>
      </w:rPr>
      <w:drawing>
        <wp:anchor distT="0" distB="0" distL="114300" distR="114300" simplePos="0" relativeHeight="251658240" behindDoc="1" locked="0" layoutInCell="1" allowOverlap="1" wp14:anchorId="4D59D2B2" wp14:editId="09F4CBA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09"/>
    <w:rsid w:val="00036450"/>
    <w:rsid w:val="00094499"/>
    <w:rsid w:val="000C45FF"/>
    <w:rsid w:val="000E3FD1"/>
    <w:rsid w:val="00112054"/>
    <w:rsid w:val="001317D8"/>
    <w:rsid w:val="001525E1"/>
    <w:rsid w:val="00171158"/>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85509"/>
    <w:rsid w:val="00AD0A50"/>
    <w:rsid w:val="00AD76E2"/>
    <w:rsid w:val="00B20152"/>
    <w:rsid w:val="00B359E4"/>
    <w:rsid w:val="00B57D98"/>
    <w:rsid w:val="00B70850"/>
    <w:rsid w:val="00C066B6"/>
    <w:rsid w:val="00C37BA1"/>
    <w:rsid w:val="00C4674C"/>
    <w:rsid w:val="00C506CF"/>
    <w:rsid w:val="00C72BED"/>
    <w:rsid w:val="00C90D54"/>
    <w:rsid w:val="00C9578B"/>
    <w:rsid w:val="00CB0055"/>
    <w:rsid w:val="00CD24C6"/>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99C4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D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8108\AppData\Local\Microsoft\Office\16.0\DTS\en-US%7b4070620E-3993-4ED0-914B-E75F41DAAF90%7d\%7bB1F87F12-03D0-497F-9241-A050A73FD869%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40D7623334C63B32E88D75ED315EB"/>
        <w:category>
          <w:name w:val="General"/>
          <w:gallery w:val="placeholder"/>
        </w:category>
        <w:types>
          <w:type w:val="bbPlcHdr"/>
        </w:types>
        <w:behaviors>
          <w:behavior w:val="content"/>
        </w:behaviors>
        <w:guid w:val="{9271E698-20FA-47CC-BB4A-9EDF118E0270}"/>
      </w:docPartPr>
      <w:docPartBody>
        <w:p w:rsidR="00000000" w:rsidRDefault="001B7AF1">
          <w:pPr>
            <w:pStyle w:val="EA540D7623334C63B32E88D75ED315EB"/>
          </w:pPr>
          <w:r w:rsidRPr="00CB0055">
            <w:t>Contact</w:t>
          </w:r>
        </w:p>
      </w:docPartBody>
    </w:docPart>
    <w:docPart>
      <w:docPartPr>
        <w:name w:val="47AC68336125408FB8B64897EA8E6AA4"/>
        <w:category>
          <w:name w:val="General"/>
          <w:gallery w:val="placeholder"/>
        </w:category>
        <w:types>
          <w:type w:val="bbPlcHdr"/>
        </w:types>
        <w:behaviors>
          <w:behavior w:val="content"/>
        </w:behaviors>
        <w:guid w:val="{635F07E7-A89B-4681-9D52-1AC7FF37CC5E}"/>
      </w:docPartPr>
      <w:docPartBody>
        <w:p w:rsidR="00000000" w:rsidRDefault="001B7AF1">
          <w:pPr>
            <w:pStyle w:val="47AC68336125408FB8B64897EA8E6AA4"/>
          </w:pPr>
          <w:r w:rsidRPr="004D3011">
            <w:t>PHONE:</w:t>
          </w:r>
        </w:p>
      </w:docPartBody>
    </w:docPart>
    <w:docPart>
      <w:docPartPr>
        <w:name w:val="4E65EA259A0D49D1B760B9978FFF3919"/>
        <w:category>
          <w:name w:val="General"/>
          <w:gallery w:val="placeholder"/>
        </w:category>
        <w:types>
          <w:type w:val="bbPlcHdr"/>
        </w:types>
        <w:behaviors>
          <w:behavior w:val="content"/>
        </w:behaviors>
        <w:guid w:val="{6209DAB2-00F2-4909-8F76-2857E4922DE8}"/>
      </w:docPartPr>
      <w:docPartBody>
        <w:p w:rsidR="00000000" w:rsidRDefault="001B7AF1">
          <w:pPr>
            <w:pStyle w:val="4E65EA259A0D49D1B760B9978FFF3919"/>
          </w:pPr>
          <w:r w:rsidRPr="004D3011">
            <w:t>EMAIL:</w:t>
          </w:r>
        </w:p>
      </w:docPartBody>
    </w:docPart>
    <w:docPart>
      <w:docPartPr>
        <w:name w:val="CAA25C2FBF3246E79FD1CBC504762EE9"/>
        <w:category>
          <w:name w:val="General"/>
          <w:gallery w:val="placeholder"/>
        </w:category>
        <w:types>
          <w:type w:val="bbPlcHdr"/>
        </w:types>
        <w:behaviors>
          <w:behavior w:val="content"/>
        </w:behaviors>
        <w:guid w:val="{01E25764-7FAE-4095-858A-E47B77F552D4}"/>
      </w:docPartPr>
      <w:docPartBody>
        <w:p w:rsidR="00000000" w:rsidRDefault="001B7AF1">
          <w:pPr>
            <w:pStyle w:val="CAA25C2FBF3246E79FD1CBC504762EE9"/>
          </w:pPr>
          <w:r w:rsidRPr="00036450">
            <w:t>EDUCATION</w:t>
          </w:r>
        </w:p>
      </w:docPartBody>
    </w:docPart>
    <w:docPart>
      <w:docPartPr>
        <w:name w:val="93D234B401EB4E1EA01A4A181AF4A24D"/>
        <w:category>
          <w:name w:val="General"/>
          <w:gallery w:val="placeholder"/>
        </w:category>
        <w:types>
          <w:type w:val="bbPlcHdr"/>
        </w:types>
        <w:behaviors>
          <w:behavior w:val="content"/>
        </w:behaviors>
        <w:guid w:val="{19F44B8B-B351-433C-A8A3-F9492577AC39}"/>
      </w:docPartPr>
      <w:docPartBody>
        <w:p w:rsidR="00000000" w:rsidRDefault="00826874" w:rsidP="00826874">
          <w:pPr>
            <w:pStyle w:val="93D234B401EB4E1EA01A4A181AF4A24D"/>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74"/>
    <w:rsid w:val="001B7AF1"/>
    <w:rsid w:val="0082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49C68FD324B859BF1C4FE1693227E">
    <w:name w:val="F1449C68FD324B859BF1C4FE1693227E"/>
  </w:style>
  <w:style w:type="paragraph" w:customStyle="1" w:styleId="7A8E90EE6C9C4BA8B2FB66DBE9F66D1C">
    <w:name w:val="7A8E90EE6C9C4BA8B2FB66DBE9F66D1C"/>
  </w:style>
  <w:style w:type="paragraph" w:customStyle="1" w:styleId="2510F36F5A6647FFA4E3C883C5447EFD">
    <w:name w:val="2510F36F5A6647FFA4E3C883C5447EFD"/>
  </w:style>
  <w:style w:type="paragraph" w:customStyle="1" w:styleId="AC33FE0F1F064422B0E5E2E1273AC976">
    <w:name w:val="AC33FE0F1F064422B0E5E2E1273AC976"/>
  </w:style>
  <w:style w:type="paragraph" w:customStyle="1" w:styleId="EA540D7623334C63B32E88D75ED315EB">
    <w:name w:val="EA540D7623334C63B32E88D75ED315EB"/>
  </w:style>
  <w:style w:type="paragraph" w:customStyle="1" w:styleId="47AC68336125408FB8B64897EA8E6AA4">
    <w:name w:val="47AC68336125408FB8B64897EA8E6AA4"/>
  </w:style>
  <w:style w:type="paragraph" w:customStyle="1" w:styleId="F5C92E1895974186A2E7B35D2A512DD2">
    <w:name w:val="F5C92E1895974186A2E7B35D2A512DD2"/>
  </w:style>
  <w:style w:type="paragraph" w:customStyle="1" w:styleId="A1545039910D4DFC866C690F25384E04">
    <w:name w:val="A1545039910D4DFC866C690F25384E04"/>
  </w:style>
  <w:style w:type="paragraph" w:customStyle="1" w:styleId="DBACA17468704E80A6B37E039EA5DFC8">
    <w:name w:val="DBACA17468704E80A6B37E039EA5DFC8"/>
  </w:style>
  <w:style w:type="paragraph" w:customStyle="1" w:styleId="4E65EA259A0D49D1B760B9978FFF3919">
    <w:name w:val="4E65EA259A0D49D1B760B9978FFF3919"/>
  </w:style>
  <w:style w:type="character" w:styleId="Hyperlink">
    <w:name w:val="Hyperlink"/>
    <w:basedOn w:val="DefaultParagraphFont"/>
    <w:uiPriority w:val="99"/>
    <w:unhideWhenUsed/>
    <w:rPr>
      <w:color w:val="C45911" w:themeColor="accent2" w:themeShade="BF"/>
      <w:u w:val="single"/>
    </w:rPr>
  </w:style>
  <w:style w:type="paragraph" w:customStyle="1" w:styleId="E879F1E377204F3998CB7DF9C1C9FFB5">
    <w:name w:val="E879F1E377204F3998CB7DF9C1C9FFB5"/>
  </w:style>
  <w:style w:type="paragraph" w:customStyle="1" w:styleId="0410111AAD8E4DA79C5934550953D1D0">
    <w:name w:val="0410111AAD8E4DA79C5934550953D1D0"/>
  </w:style>
  <w:style w:type="paragraph" w:customStyle="1" w:styleId="57538EF446E3481E8662D74611B7756B">
    <w:name w:val="57538EF446E3481E8662D74611B7756B"/>
  </w:style>
  <w:style w:type="paragraph" w:customStyle="1" w:styleId="8FF9AF6AA51C4088BF0DF76D7FE0B0B5">
    <w:name w:val="8FF9AF6AA51C4088BF0DF76D7FE0B0B5"/>
  </w:style>
  <w:style w:type="paragraph" w:customStyle="1" w:styleId="1AEC4734AA604202A410A113029ACC6A">
    <w:name w:val="1AEC4734AA604202A410A113029ACC6A"/>
  </w:style>
  <w:style w:type="paragraph" w:customStyle="1" w:styleId="1458CF79507C469B860AB81BF986432B">
    <w:name w:val="1458CF79507C469B860AB81BF986432B"/>
  </w:style>
  <w:style w:type="paragraph" w:customStyle="1" w:styleId="CAA25C2FBF3246E79FD1CBC504762EE9">
    <w:name w:val="CAA25C2FBF3246E79FD1CBC504762EE9"/>
  </w:style>
  <w:style w:type="paragraph" w:customStyle="1" w:styleId="B557FB7A13A34BE0AC3234F0E4281C8E">
    <w:name w:val="B557FB7A13A34BE0AC3234F0E4281C8E"/>
  </w:style>
  <w:style w:type="paragraph" w:customStyle="1" w:styleId="FB693E9A20D44CC5943C2B7E61A4B6FE">
    <w:name w:val="FB693E9A20D44CC5943C2B7E61A4B6FE"/>
  </w:style>
  <w:style w:type="paragraph" w:customStyle="1" w:styleId="7A261AA721B24A3CAE7D82076AB67E99">
    <w:name w:val="7A261AA721B24A3CAE7D82076AB67E99"/>
  </w:style>
  <w:style w:type="paragraph" w:customStyle="1" w:styleId="379F645262C642448A1FE3714DEDAA76">
    <w:name w:val="379F645262C642448A1FE3714DEDAA76"/>
  </w:style>
  <w:style w:type="paragraph" w:customStyle="1" w:styleId="B76048E866CF43A990CFE75D45C040FF">
    <w:name w:val="B76048E866CF43A990CFE75D45C040FF"/>
  </w:style>
  <w:style w:type="paragraph" w:customStyle="1" w:styleId="EBE4444039D149E4A0D674752D777B55">
    <w:name w:val="EBE4444039D149E4A0D674752D777B55"/>
  </w:style>
  <w:style w:type="paragraph" w:customStyle="1" w:styleId="C897EF238E2F4DE592F1AF952A468111">
    <w:name w:val="C897EF238E2F4DE592F1AF952A468111"/>
  </w:style>
  <w:style w:type="paragraph" w:customStyle="1" w:styleId="5E4D758C32F346BB9D29C74CE12413A7">
    <w:name w:val="5E4D758C32F346BB9D29C74CE12413A7"/>
  </w:style>
  <w:style w:type="paragraph" w:customStyle="1" w:styleId="4E12B3A57386459882D69D1642204B78">
    <w:name w:val="4E12B3A57386459882D69D1642204B78"/>
  </w:style>
  <w:style w:type="paragraph" w:customStyle="1" w:styleId="5908EE7B928E4FFBBEF73EB2149D3483">
    <w:name w:val="5908EE7B928E4FFBBEF73EB2149D3483"/>
  </w:style>
  <w:style w:type="paragraph" w:customStyle="1" w:styleId="D9EA7177455642A99AE9F01FC27128EC">
    <w:name w:val="D9EA7177455642A99AE9F01FC27128EC"/>
  </w:style>
  <w:style w:type="paragraph" w:customStyle="1" w:styleId="ABDD4882289544E782654993BC44537B">
    <w:name w:val="ABDD4882289544E782654993BC44537B"/>
  </w:style>
  <w:style w:type="paragraph" w:customStyle="1" w:styleId="34927FBA66ED455B8CAE81135BA7EA4A">
    <w:name w:val="34927FBA66ED455B8CAE81135BA7EA4A"/>
  </w:style>
  <w:style w:type="paragraph" w:customStyle="1" w:styleId="D8283D3F043A4949916A717A3AB7F560">
    <w:name w:val="D8283D3F043A4949916A717A3AB7F560"/>
  </w:style>
  <w:style w:type="paragraph" w:customStyle="1" w:styleId="27A05744DD5C40EDA54F32B837462FD1">
    <w:name w:val="27A05744DD5C40EDA54F32B837462FD1"/>
  </w:style>
  <w:style w:type="paragraph" w:customStyle="1" w:styleId="99C5037857BF4E1690B5A193A9E55E98">
    <w:name w:val="99C5037857BF4E1690B5A193A9E55E98"/>
  </w:style>
  <w:style w:type="paragraph" w:customStyle="1" w:styleId="A0FF738892484FFDBAA2CABE3C2E31D1">
    <w:name w:val="A0FF738892484FFDBAA2CABE3C2E31D1"/>
  </w:style>
  <w:style w:type="paragraph" w:customStyle="1" w:styleId="6EBD1FD584894C4E938E6652F56EF92F">
    <w:name w:val="6EBD1FD584894C4E938E6652F56EF92F"/>
  </w:style>
  <w:style w:type="paragraph" w:customStyle="1" w:styleId="26E19C36220D4F87ADDFA5137310187F">
    <w:name w:val="26E19C36220D4F87ADDFA5137310187F"/>
  </w:style>
  <w:style w:type="paragraph" w:customStyle="1" w:styleId="330B378FD97E4E268F05078A55FC21BD">
    <w:name w:val="330B378FD97E4E268F05078A55FC21BD"/>
  </w:style>
  <w:style w:type="paragraph" w:customStyle="1" w:styleId="4F90995771BB4789A1631079839F08BC">
    <w:name w:val="4F90995771BB4789A1631079839F08BC"/>
  </w:style>
  <w:style w:type="paragraph" w:customStyle="1" w:styleId="0C1F7EDA632B4389AC0541252B2268CE">
    <w:name w:val="0C1F7EDA632B4389AC0541252B2268CE"/>
  </w:style>
  <w:style w:type="paragraph" w:customStyle="1" w:styleId="172D3FEC05EB4A5487B623D7094E8F82">
    <w:name w:val="172D3FEC05EB4A5487B623D7094E8F8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F985DBBF944F87992ECF0969DD5A75">
    <w:name w:val="D3F985DBBF944F87992ECF0969DD5A75"/>
  </w:style>
  <w:style w:type="paragraph" w:customStyle="1" w:styleId="93D234B401EB4E1EA01A4A181AF4A24D">
    <w:name w:val="93D234B401EB4E1EA01A4A181AF4A24D"/>
    <w:rsid w:val="00826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{B1F87F12-03D0-497F-9241-A050A73FD869}tf00546271_win32</Template>
  <TotalTime>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2025-04-27T23:28:00Z</dcterms:created>
  <dcterms:modified xsi:type="dcterms:W3CDTF">2025-04-27T23:43:00Z</dcterms:modified>
</cp:coreProperties>
</file>